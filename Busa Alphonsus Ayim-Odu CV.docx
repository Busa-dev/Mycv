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3B1A" w14:textId="28FC78E1" w:rsidR="00C067C5" w:rsidRDefault="00F72396">
      <w:pPr>
        <w:pStyle w:val="Title"/>
      </w:pPr>
      <w:r>
        <w:t>Ayim-odu</w:t>
      </w:r>
      <w:r w:rsidR="00420E60">
        <w:t>,</w:t>
      </w:r>
      <w:r>
        <w:t xml:space="preserve"> BUSA alphonsus</w:t>
      </w:r>
    </w:p>
    <w:p w14:paraId="51BD93B4" w14:textId="39B2EF31" w:rsidR="00F72396" w:rsidRPr="00F72396" w:rsidRDefault="00F72396" w:rsidP="00F72396">
      <w:r>
        <w:t>JUNIOR ACCOUNTANT | HOSPITALITY MANAGER | ADMINISTRATIVE OFFICER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54163C8E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6B05AEF7" w14:textId="1893C07B" w:rsidR="00CB6772" w:rsidRPr="0002281F" w:rsidRDefault="00F72396" w:rsidP="00F72396">
            <w:pPr>
              <w:pStyle w:val="ContactInfo"/>
            </w:pPr>
            <w:r>
              <w:t>alphonsus07@gmail.com</w:t>
            </w:r>
            <w:r w:rsidR="00BF77BD" w:rsidRPr="0002281F">
              <w:t xml:space="preserve"> </w:t>
            </w:r>
            <w:r w:rsidR="007559B1" w:rsidRPr="0002281F">
              <w:t xml:space="preserve">| </w:t>
            </w:r>
            <w:r>
              <w:t>07035517667</w:t>
            </w:r>
            <w:r w:rsidR="0096554D" w:rsidRPr="0002281F">
              <w:t xml:space="preserve"> </w:t>
            </w:r>
            <w:r w:rsidR="00CB6772" w:rsidRPr="0002281F">
              <w:t>|</w:t>
            </w:r>
            <w:r w:rsidR="0096554D" w:rsidRPr="0002281F">
              <w:t xml:space="preserve"> </w:t>
            </w:r>
            <w:proofErr w:type="spellStart"/>
            <w:r>
              <w:t>Kubwa</w:t>
            </w:r>
            <w:proofErr w:type="spellEnd"/>
            <w:r>
              <w:t>, FCT Abuja</w:t>
            </w:r>
          </w:p>
        </w:tc>
      </w:tr>
    </w:tbl>
    <w:p w14:paraId="741DF31E" w14:textId="77777777" w:rsidR="00C067C5" w:rsidRPr="00843164" w:rsidRDefault="001A24DD" w:rsidP="0096554D">
      <w:pPr>
        <w:pStyle w:val="Heading1"/>
      </w:pPr>
      <w:sdt>
        <w:sdtPr>
          <w:id w:val="909052679"/>
          <w:placeholder>
            <w:docPart w:val="3F36D9300D294C6B896CDC882DFA6844"/>
          </w:placeholder>
          <w:temporary/>
          <w:showingPlcHdr/>
          <w15:appearance w15:val="hidden"/>
        </w:sdtPr>
        <w:sdtEndPr/>
        <w:sdtContent>
          <w:r w:rsidR="00BF77BD">
            <w:t>profile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1BD7E04C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4863E50B" w14:textId="77777777" w:rsidR="00F72396" w:rsidRDefault="00F72396" w:rsidP="0096554D">
            <w:r>
              <w:t xml:space="preserve">Experienced Office Management and Administration Professional with 5 years of experience optimizing productivity, efficiency and service quality across various environments. </w:t>
            </w:r>
          </w:p>
          <w:p w14:paraId="3C04B671" w14:textId="12D51866" w:rsidR="00260D3F" w:rsidRPr="00843164" w:rsidRDefault="00F72396" w:rsidP="0096554D">
            <w:r>
              <w:t>Highly dependable, ethical and reliable support specialist and leader that blends advanced, technical and business acumen. Works effectively with cross-functional teams in ensuring operational and service excellence</w:t>
            </w:r>
            <w:r>
              <w:t>.</w:t>
            </w:r>
          </w:p>
        </w:tc>
      </w:tr>
    </w:tbl>
    <w:p w14:paraId="43C495E1" w14:textId="281C7AC7" w:rsidR="00843164" w:rsidRPr="0096554D" w:rsidRDefault="005959C1" w:rsidP="0096554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0B466" wp14:editId="6A929237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7531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2F7B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7pt" to="453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sdt>
        <w:sdtPr>
          <w:alias w:val="Experience heading:"/>
          <w:tag w:val="Experience heading:"/>
          <w:id w:val="899876606"/>
          <w:placeholder>
            <w:docPart w:val="578E558D492648A9BC0853E47308FB1A"/>
          </w:placeholder>
          <w:temporary/>
          <w:showingPlcHdr/>
          <w15:appearance w15:val="hidden"/>
        </w:sdtPr>
        <w:sdtEndPr/>
        <w:sdtContent>
          <w:r w:rsidR="00843164" w:rsidRPr="0096554D">
            <w:t>Experience</w:t>
          </w:r>
        </w:sdtContent>
      </w:sdt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975044" w:rsidRPr="00843164" w14:paraId="24122F68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3" w:type="pct"/>
          </w:tcPr>
          <w:p w14:paraId="3B1D7969" w14:textId="679EE794" w:rsidR="00975044" w:rsidRDefault="005959C1" w:rsidP="00843164">
            <w:pPr>
              <w:pStyle w:val="Date"/>
            </w:pPr>
            <w:bookmarkStart w:id="0" w:name="_Hlk87979348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56416C" wp14:editId="74EA9960">
                      <wp:simplePos x="0" y="0"/>
                      <wp:positionH relativeFrom="margin">
                        <wp:posOffset>3810</wp:posOffset>
                      </wp:positionH>
                      <wp:positionV relativeFrom="paragraph">
                        <wp:posOffset>-70485</wp:posOffset>
                      </wp:positionV>
                      <wp:extent cx="5753100" cy="190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531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BF47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-5.55pt" to="453.3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28574B" w:rsidRPr="0028574B">
              <w:t>June 2019 – Present</w:t>
            </w:r>
          </w:p>
        </w:tc>
        <w:tc>
          <w:tcPr>
            <w:tcW w:w="4087" w:type="pct"/>
          </w:tcPr>
          <w:p w14:paraId="60A202A8" w14:textId="77777777" w:rsidR="0028574B" w:rsidRPr="0028574B" w:rsidRDefault="0028574B" w:rsidP="0028574B">
            <w:pPr>
              <w:rPr>
                <w:b/>
                <w:bCs/>
                <w:i/>
                <w:iCs/>
              </w:rPr>
            </w:pPr>
            <w:r w:rsidRPr="0028574B">
              <w:rPr>
                <w:b/>
                <w:bCs/>
                <w:i/>
                <w:iCs/>
              </w:rPr>
              <w:t>Bookkeeper/Accountant, Delivery Geeks</w:t>
            </w:r>
          </w:p>
          <w:p w14:paraId="2C62A335" w14:textId="77777777" w:rsidR="00975044" w:rsidRDefault="0028574B" w:rsidP="0028574B">
            <w:pPr>
              <w:rPr>
                <w:i/>
                <w:iCs/>
              </w:rPr>
            </w:pPr>
            <w:r w:rsidRPr="0028574B">
              <w:rPr>
                <w:i/>
                <w:iCs/>
              </w:rPr>
              <w:t>Inhouse bookkeeper for a delivery company. Maintained financial books, tracked expenses, prepared and submitted invoices, oversaw payroll.</w:t>
            </w:r>
          </w:p>
          <w:p w14:paraId="66635EFA" w14:textId="77777777" w:rsidR="0028574B" w:rsidRDefault="0028574B" w:rsidP="0028574B">
            <w:pPr>
              <w:pStyle w:val="ListParagraph"/>
              <w:numPr>
                <w:ilvl w:val="0"/>
                <w:numId w:val="27"/>
              </w:numPr>
            </w:pPr>
            <w:r>
              <w:t>Accounts payable duties including receipt of invoices, coding for appropriate expense disbursement, data entry.</w:t>
            </w:r>
          </w:p>
          <w:p w14:paraId="0D3F7CA8" w14:textId="77777777" w:rsidR="0028574B" w:rsidRDefault="0028574B" w:rsidP="0028574B">
            <w:pPr>
              <w:pStyle w:val="ListParagraph"/>
              <w:numPr>
                <w:ilvl w:val="0"/>
                <w:numId w:val="27"/>
              </w:numPr>
            </w:pPr>
            <w:r>
              <w:t>Responsible for timely monthly and annual closing by performing journal entries and reconciliations.</w:t>
            </w:r>
          </w:p>
          <w:p w14:paraId="579DF8B8" w14:textId="77777777" w:rsidR="0028574B" w:rsidRDefault="0028574B" w:rsidP="0028574B">
            <w:pPr>
              <w:pStyle w:val="ListParagraph"/>
              <w:numPr>
                <w:ilvl w:val="0"/>
                <w:numId w:val="27"/>
              </w:numPr>
            </w:pPr>
            <w:r>
              <w:t>Providing administrative support including the preparation of spreadsheets.</w:t>
            </w:r>
          </w:p>
          <w:p w14:paraId="625B93D1" w14:textId="77777777" w:rsidR="0028574B" w:rsidRDefault="0028574B" w:rsidP="0028574B">
            <w:pPr>
              <w:pStyle w:val="ListParagraph"/>
              <w:numPr>
                <w:ilvl w:val="0"/>
                <w:numId w:val="27"/>
              </w:numPr>
            </w:pPr>
            <w:r>
              <w:t>Utilized the accounting software such as Intuit easy account to maintain books for all clients.</w:t>
            </w:r>
          </w:p>
          <w:p w14:paraId="6E42A51F" w14:textId="77777777" w:rsidR="0028574B" w:rsidRDefault="0028574B" w:rsidP="0028574B">
            <w:pPr>
              <w:pStyle w:val="ListParagraph"/>
              <w:numPr>
                <w:ilvl w:val="0"/>
                <w:numId w:val="27"/>
              </w:numPr>
            </w:pPr>
            <w:r>
              <w:t>Maintained telephone and personal contact with clients and vendors on receivable matters.</w:t>
            </w:r>
          </w:p>
          <w:p w14:paraId="0DC57B32" w14:textId="77777777" w:rsidR="0028574B" w:rsidRDefault="0028574B" w:rsidP="0028574B">
            <w:pPr>
              <w:pStyle w:val="ListParagraph"/>
              <w:numPr>
                <w:ilvl w:val="0"/>
                <w:numId w:val="27"/>
              </w:numPr>
            </w:pPr>
            <w:r>
              <w:t>Providing documentation and reports as requested and needed, including audits.</w:t>
            </w:r>
          </w:p>
          <w:p w14:paraId="50A1301A" w14:textId="77777777" w:rsidR="0028574B" w:rsidRDefault="0028574B" w:rsidP="0028574B">
            <w:pPr>
              <w:pStyle w:val="ListParagraph"/>
              <w:numPr>
                <w:ilvl w:val="0"/>
                <w:numId w:val="27"/>
              </w:numPr>
            </w:pPr>
            <w:r>
              <w:t>Ensuring accuracy and timely processing of all payrolls</w:t>
            </w:r>
            <w:r>
              <w:t>.</w:t>
            </w:r>
          </w:p>
          <w:p w14:paraId="74C77CF8" w14:textId="07CFF972" w:rsidR="0028574B" w:rsidRPr="0028574B" w:rsidRDefault="0028574B" w:rsidP="0028574B">
            <w:pPr>
              <w:pStyle w:val="ListParagraph"/>
              <w:numPr>
                <w:ilvl w:val="0"/>
                <w:numId w:val="27"/>
              </w:numPr>
            </w:pPr>
          </w:p>
        </w:tc>
      </w:tr>
      <w:tr w:rsidR="0028574B" w:rsidRPr="00843164" w14:paraId="578D9A4C" w14:textId="77777777" w:rsidTr="00526C73">
        <w:tc>
          <w:tcPr>
            <w:tcW w:w="913" w:type="pct"/>
          </w:tcPr>
          <w:p w14:paraId="35BFEBBF" w14:textId="7E7636BF" w:rsidR="0028574B" w:rsidRPr="0028574B" w:rsidRDefault="0028574B" w:rsidP="00843164">
            <w:pPr>
              <w:pStyle w:val="Date"/>
            </w:pPr>
            <w:r w:rsidRPr="0028574B">
              <w:t>June 2017 – April 2018</w:t>
            </w:r>
          </w:p>
        </w:tc>
        <w:tc>
          <w:tcPr>
            <w:tcW w:w="4087" w:type="pct"/>
          </w:tcPr>
          <w:p w14:paraId="4CE56654" w14:textId="77777777" w:rsidR="0028574B" w:rsidRPr="0028574B" w:rsidRDefault="0028574B" w:rsidP="0028574B">
            <w:pPr>
              <w:rPr>
                <w:b/>
                <w:bCs/>
                <w:i/>
                <w:iCs/>
              </w:rPr>
            </w:pPr>
            <w:r w:rsidRPr="0028574B">
              <w:rPr>
                <w:b/>
                <w:bCs/>
                <w:i/>
                <w:iCs/>
              </w:rPr>
              <w:t xml:space="preserve">Administrative Officer/Fleet Officer, </w:t>
            </w:r>
            <w:proofErr w:type="spellStart"/>
            <w:r w:rsidRPr="0028574B">
              <w:rPr>
                <w:b/>
                <w:bCs/>
                <w:i/>
                <w:iCs/>
              </w:rPr>
              <w:t>Tracatech</w:t>
            </w:r>
            <w:proofErr w:type="spellEnd"/>
            <w:r w:rsidRPr="0028574B">
              <w:rPr>
                <w:b/>
                <w:bCs/>
                <w:i/>
                <w:iCs/>
              </w:rPr>
              <w:t xml:space="preserve"> IT Solution</w:t>
            </w:r>
          </w:p>
          <w:p w14:paraId="7EA0230E" w14:textId="77777777" w:rsidR="0028574B" w:rsidRDefault="0028574B" w:rsidP="0028574B">
            <w:pPr>
              <w:rPr>
                <w:i/>
                <w:iCs/>
              </w:rPr>
            </w:pPr>
            <w:r w:rsidRPr="0028574B">
              <w:rPr>
                <w:i/>
                <w:iCs/>
              </w:rPr>
              <w:t>Responsible for receiving and transmitting messages, tracking vehicles and equipment, documenting information</w:t>
            </w:r>
            <w:r>
              <w:rPr>
                <w:i/>
                <w:iCs/>
              </w:rPr>
              <w:t>.</w:t>
            </w:r>
          </w:p>
          <w:p w14:paraId="55E212AA" w14:textId="77777777" w:rsidR="0028574B" w:rsidRDefault="0028574B" w:rsidP="0028574B">
            <w:pPr>
              <w:pStyle w:val="ListParagraph"/>
              <w:numPr>
                <w:ilvl w:val="0"/>
                <w:numId w:val="28"/>
              </w:numPr>
            </w:pPr>
            <w:r w:rsidRPr="00F87722">
              <w:t xml:space="preserve">Managed an average of </w:t>
            </w:r>
            <w:r>
              <w:t>15</w:t>
            </w:r>
            <w:r w:rsidRPr="00F87722">
              <w:t xml:space="preserve"> drivers and 55 trucks</w:t>
            </w:r>
          </w:p>
          <w:p w14:paraId="5CF2D906" w14:textId="77777777" w:rsidR="0028574B" w:rsidRPr="00F87722" w:rsidRDefault="0028574B" w:rsidP="0028574B">
            <w:pPr>
              <w:pStyle w:val="ListParagraph"/>
              <w:numPr>
                <w:ilvl w:val="0"/>
                <w:numId w:val="28"/>
              </w:numPr>
            </w:pPr>
            <w:r w:rsidRPr="00F87722">
              <w:t xml:space="preserve">Dispatched </w:t>
            </w:r>
            <w:r>
              <w:t>vehicles</w:t>
            </w:r>
            <w:r w:rsidRPr="00F87722">
              <w:t xml:space="preserve"> and provide load planning and customer service for all outbound freight.</w:t>
            </w:r>
          </w:p>
          <w:p w14:paraId="6B7CB024" w14:textId="77777777" w:rsidR="0028574B" w:rsidRDefault="0028574B" w:rsidP="0028574B">
            <w:pPr>
              <w:pStyle w:val="ListParagraph"/>
              <w:numPr>
                <w:ilvl w:val="0"/>
                <w:numId w:val="28"/>
              </w:numPr>
            </w:pPr>
            <w:r w:rsidRPr="00F87722">
              <w:t>Ensured all</w:t>
            </w:r>
            <w:r>
              <w:t xml:space="preserve"> vehicle papers, government licenses,</w:t>
            </w:r>
            <w:r w:rsidRPr="00F87722">
              <w:t xml:space="preserve"> driver's licenses to be current, annual reviews, 90-day reviews and physicals were all completed on time without expiring.</w:t>
            </w:r>
          </w:p>
          <w:p w14:paraId="297E43AD" w14:textId="77777777" w:rsidR="0028574B" w:rsidRPr="00F87722" w:rsidRDefault="0028574B" w:rsidP="0028574B">
            <w:pPr>
              <w:pStyle w:val="ListParagraph"/>
              <w:numPr>
                <w:ilvl w:val="0"/>
                <w:numId w:val="28"/>
              </w:numPr>
            </w:pPr>
            <w:r w:rsidRPr="00F87722">
              <w:t>Ensured all driver's licenses to be current, annual reviews, 90-day reviews and physicals were all completed on time without expiring.</w:t>
            </w:r>
          </w:p>
          <w:p w14:paraId="6BF6FB38" w14:textId="77777777" w:rsidR="0028574B" w:rsidRDefault="0028574B" w:rsidP="0028574B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ind w:right="0"/>
              <w:rPr>
                <w:color w:val="auto"/>
                <w:lang w:eastAsia="en-US"/>
              </w:rPr>
            </w:pPr>
            <w:r w:rsidRPr="00F87722">
              <w:t xml:space="preserve">Reviewed driver complaints, accidents, incidents, and observations reported to </w:t>
            </w:r>
            <w:r>
              <w:t>Fleet Manager</w:t>
            </w:r>
            <w:r w:rsidRPr="00F87722">
              <w:t>.</w:t>
            </w:r>
            <w:r>
              <w:t xml:space="preserve"> </w:t>
            </w:r>
          </w:p>
          <w:p w14:paraId="1EC3C5F2" w14:textId="2BBCE00B" w:rsidR="0028574B" w:rsidRPr="0028574B" w:rsidRDefault="0028574B" w:rsidP="0028574B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lastRenderedPageBreak/>
              <w:t>Consistently exceeded company goals for fuel economy, routing, loading and unloading vehicles</w:t>
            </w:r>
            <w:r>
              <w:t>.</w:t>
            </w:r>
          </w:p>
        </w:tc>
      </w:tr>
      <w:tr w:rsidR="0028574B" w:rsidRPr="00843164" w14:paraId="1B9B7BC4" w14:textId="77777777" w:rsidTr="00526C73">
        <w:tc>
          <w:tcPr>
            <w:tcW w:w="913" w:type="pct"/>
          </w:tcPr>
          <w:p w14:paraId="7EB0C9EC" w14:textId="0DDCB935" w:rsidR="0028574B" w:rsidRPr="0028574B" w:rsidRDefault="0028574B" w:rsidP="00843164">
            <w:pPr>
              <w:pStyle w:val="Date"/>
            </w:pPr>
            <w:r w:rsidRPr="0028574B">
              <w:lastRenderedPageBreak/>
              <w:t>July 2015 – January 2017</w:t>
            </w:r>
          </w:p>
        </w:tc>
        <w:tc>
          <w:tcPr>
            <w:tcW w:w="4087" w:type="pct"/>
          </w:tcPr>
          <w:p w14:paraId="46E0DCEF" w14:textId="45E95B64" w:rsidR="0028574B" w:rsidRDefault="00A46D27" w:rsidP="0028574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Assistant</w:t>
            </w:r>
            <w:r w:rsidR="009974BB">
              <w:rPr>
                <w:b/>
                <w:bCs/>
                <w:i/>
                <w:iCs/>
              </w:rPr>
              <w:t xml:space="preserve"> Hotel</w:t>
            </w:r>
            <w:r w:rsidR="0028574B">
              <w:rPr>
                <w:b/>
                <w:bCs/>
                <w:i/>
                <w:iCs/>
              </w:rPr>
              <w:t xml:space="preserve"> Manager Hi-Top Hotel and Suites</w:t>
            </w:r>
          </w:p>
          <w:p w14:paraId="72F67284" w14:textId="77777777" w:rsidR="00A46D27" w:rsidRDefault="00A46D27" w:rsidP="0028574B">
            <w:pPr>
              <w:rPr>
                <w:i/>
                <w:iCs/>
              </w:rPr>
            </w:pPr>
            <w:r w:rsidRPr="00A46D27">
              <w:rPr>
                <w:i/>
                <w:iCs/>
              </w:rPr>
              <w:t>Overall charge of daily operations of all departments, from the laundry service all the way through to organizing corporate hospitality.</w:t>
            </w:r>
          </w:p>
          <w:p w14:paraId="10A02E68" w14:textId="55F29A55" w:rsidR="00A46D27" w:rsidRPr="00E46B6F" w:rsidRDefault="00A46D27" w:rsidP="00A46D27">
            <w:pPr>
              <w:pStyle w:val="ListParagraph"/>
              <w:numPr>
                <w:ilvl w:val="0"/>
                <w:numId w:val="29"/>
              </w:numPr>
            </w:pPr>
            <w:r w:rsidRPr="00E46B6F">
              <w:rPr>
                <w:color w:val="333333"/>
                <w:shd w:val="clear" w:color="auto" w:fill="FDFDFD"/>
              </w:rPr>
              <w:t>Prepared daily financial reports.</w:t>
            </w:r>
          </w:p>
          <w:p w14:paraId="5996EA59" w14:textId="77777777" w:rsidR="00A46D27" w:rsidRPr="00E46B6F" w:rsidRDefault="00A46D27" w:rsidP="00A46D27">
            <w:pPr>
              <w:pStyle w:val="ListParagraph"/>
              <w:numPr>
                <w:ilvl w:val="0"/>
                <w:numId w:val="29"/>
              </w:numPr>
            </w:pPr>
            <w:r w:rsidRPr="00E46B6F">
              <w:rPr>
                <w:color w:val="333333"/>
                <w:shd w:val="clear" w:color="auto" w:fill="FDFDFD"/>
              </w:rPr>
              <w:t>Prepared weekly employee schedules.</w:t>
            </w:r>
          </w:p>
          <w:p w14:paraId="4CA7BFA5" w14:textId="57179096" w:rsidR="00A46D27" w:rsidRPr="00E46B6F" w:rsidRDefault="00A46D27" w:rsidP="00A46D27">
            <w:pPr>
              <w:pStyle w:val="ListParagraph"/>
              <w:numPr>
                <w:ilvl w:val="0"/>
                <w:numId w:val="29"/>
              </w:numPr>
            </w:pPr>
            <w:r w:rsidRPr="00E46B6F">
              <w:rPr>
                <w:color w:val="333333"/>
                <w:shd w:val="clear" w:color="auto" w:fill="FDFDFD"/>
              </w:rPr>
              <w:t>Frequently interacted with guests and sought feedback.</w:t>
            </w:r>
          </w:p>
          <w:p w14:paraId="6D349D8C" w14:textId="77777777" w:rsidR="00A46D27" w:rsidRPr="00E46B6F" w:rsidRDefault="00A46D27" w:rsidP="00A46D27">
            <w:pPr>
              <w:pStyle w:val="ListParagraph"/>
              <w:numPr>
                <w:ilvl w:val="0"/>
                <w:numId w:val="29"/>
              </w:numPr>
            </w:pPr>
            <w:r w:rsidRPr="00E46B6F">
              <w:rPr>
                <w:color w:val="333333"/>
                <w:shd w:val="clear" w:color="auto" w:fill="FDFDFD"/>
              </w:rPr>
              <w:t>Worked with marketing team on efforts to increase guest bookings.</w:t>
            </w:r>
          </w:p>
          <w:p w14:paraId="2B6E71AC" w14:textId="3E129EF0" w:rsidR="00A46D27" w:rsidRPr="00E46B6F" w:rsidRDefault="00A46D27" w:rsidP="00A46D27">
            <w:pPr>
              <w:pStyle w:val="ListParagraph"/>
              <w:numPr>
                <w:ilvl w:val="0"/>
                <w:numId w:val="29"/>
              </w:numPr>
            </w:pPr>
            <w:r w:rsidRPr="00E46B6F">
              <w:rPr>
                <w:color w:val="333333"/>
                <w:shd w:val="clear" w:color="auto" w:fill="FDFDFD"/>
              </w:rPr>
              <w:t>Sought to resolve conflicts in a professional courteous manner.</w:t>
            </w:r>
          </w:p>
          <w:p w14:paraId="21C629AA" w14:textId="77777777" w:rsidR="00A46D27" w:rsidRPr="00E46B6F" w:rsidRDefault="00A46D27" w:rsidP="00A46D27">
            <w:pPr>
              <w:pStyle w:val="ListParagraph"/>
              <w:numPr>
                <w:ilvl w:val="0"/>
                <w:numId w:val="29"/>
              </w:numPr>
            </w:pPr>
            <w:r w:rsidRPr="00E46B6F">
              <w:rPr>
                <w:color w:val="333333"/>
                <w:shd w:val="clear" w:color="auto" w:fill="FDFDFD"/>
              </w:rPr>
              <w:t>Answered phones and responded to email inquiries.</w:t>
            </w:r>
          </w:p>
          <w:p w14:paraId="0A4AF769" w14:textId="77777777" w:rsidR="00E46B6F" w:rsidRPr="00E46B6F" w:rsidRDefault="00A46D27" w:rsidP="00E46B6F">
            <w:pPr>
              <w:pStyle w:val="ListParagraph"/>
              <w:numPr>
                <w:ilvl w:val="0"/>
                <w:numId w:val="29"/>
              </w:numPr>
            </w:pPr>
            <w:r w:rsidRPr="00E46B6F">
              <w:rPr>
                <w:color w:val="333333"/>
                <w:shd w:val="clear" w:color="auto" w:fill="FDFDFD"/>
              </w:rPr>
              <w:t>Assisted with new hire training sessions.</w:t>
            </w:r>
          </w:p>
          <w:p w14:paraId="5F3F548D" w14:textId="1DBA2C87" w:rsidR="00E46B6F" w:rsidRPr="00A46D27" w:rsidRDefault="00E46B6F" w:rsidP="00E46B6F">
            <w:pPr>
              <w:pStyle w:val="ListParagraph"/>
              <w:numPr>
                <w:ilvl w:val="0"/>
                <w:numId w:val="29"/>
              </w:numPr>
            </w:pPr>
            <w:r w:rsidRPr="00E46B6F">
              <w:rPr>
                <w:color w:val="333333"/>
                <w:shd w:val="clear" w:color="auto" w:fill="FDFDFD"/>
              </w:rPr>
              <w:t>Maintained inventories of hotel supplies and prepared purchase orders.</w:t>
            </w:r>
          </w:p>
        </w:tc>
      </w:tr>
    </w:tbl>
    <w:bookmarkEnd w:id="0"/>
    <w:p w14:paraId="5217B1AE" w14:textId="6F95CB23" w:rsidR="007559B1" w:rsidRPr="00843164" w:rsidRDefault="00F72396" w:rsidP="0096554D">
      <w:pPr>
        <w:pStyle w:val="Heading1"/>
      </w:pPr>
      <w:r w:rsidRPr="00F72396">
        <w:t>ACADEMIC AND PROFESSIONAL QUALIFICATION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7559B1" w:rsidRPr="0002281F" w14:paraId="7B5B8CF7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1335A3D3" w14:textId="70E949FA" w:rsidR="00F72396" w:rsidRDefault="00F72396" w:rsidP="0002281F">
            <w:pPr>
              <w:pStyle w:val="ContactInfo"/>
            </w:pPr>
            <w:r w:rsidRPr="00F72396">
              <w:t>Accredited Certified Chartered Accountant (</w:t>
            </w:r>
            <w:r w:rsidRPr="00F72396">
              <w:t>ACCA)</w:t>
            </w:r>
            <w:r>
              <w:t xml:space="preserve">                           IN VIEW</w:t>
            </w:r>
          </w:p>
          <w:p w14:paraId="0F7E6E7B" w14:textId="619874EA" w:rsidR="00F72396" w:rsidRDefault="00F72396" w:rsidP="0002281F">
            <w:pPr>
              <w:pStyle w:val="ContactInfo"/>
            </w:pPr>
            <w:r>
              <w:t>NYSC Discharge Certificate                                                                      2018</w:t>
            </w:r>
          </w:p>
          <w:p w14:paraId="449BA8DF" w14:textId="0129BE2D" w:rsidR="0002281F" w:rsidRPr="0002281F" w:rsidRDefault="00F72396" w:rsidP="0002281F">
            <w:pPr>
              <w:pStyle w:val="ContactInfo"/>
            </w:pPr>
            <w:r>
              <w:t>Bachelor of Science in Business Administration                                  2016</w:t>
            </w:r>
          </w:p>
          <w:p w14:paraId="22AA53BF" w14:textId="7B33C8CD" w:rsidR="007559B1" w:rsidRPr="0002281F" w:rsidRDefault="007559B1" w:rsidP="0002281F">
            <w:pPr>
              <w:pStyle w:val="ContactInfo"/>
            </w:pPr>
          </w:p>
        </w:tc>
      </w:tr>
    </w:tbl>
    <w:p w14:paraId="4C59087F" w14:textId="77777777" w:rsidR="00126049" w:rsidRPr="00843164" w:rsidRDefault="001A24DD" w:rsidP="0096554D">
      <w:pPr>
        <w:pStyle w:val="Heading1"/>
      </w:pPr>
      <w:sdt>
        <w:sdtPr>
          <w:id w:val="-2105569232"/>
          <w:placeholder>
            <w:docPart w:val="3A7A85E2C07B46B59D2A017205271C5E"/>
          </w:placeholder>
          <w:temporary/>
          <w:showingPlcHdr/>
          <w15:appearance w15:val="hidden"/>
        </w:sdtPr>
        <w:sdtEndPr/>
        <w:sdtContent>
          <w:r w:rsidR="0002281F">
            <w:t>key skills and characteristics</w:t>
          </w:r>
        </w:sdtContent>
      </w:sdt>
    </w:p>
    <w:tbl>
      <w:tblPr>
        <w:tblStyle w:val="ResumeTable"/>
        <w:tblW w:w="5000" w:type="pct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36"/>
        <w:gridCol w:w="4536"/>
      </w:tblGrid>
      <w:tr w:rsidR="007559B1" w:rsidRPr="00843164" w14:paraId="694791F7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A137FB8" w14:textId="3A54C2A5" w:rsidR="007559B1" w:rsidRDefault="00EB53A6" w:rsidP="0002281F">
            <w:pPr>
              <w:pStyle w:val="ListBullet"/>
            </w:pPr>
            <w:r>
              <w:t xml:space="preserve">Sound Knowledge of </w:t>
            </w:r>
            <w:r w:rsidR="00970C7D">
              <w:t>Microsoft Office Suite (Word, PowerPoint, Excel, Access)</w:t>
            </w:r>
          </w:p>
          <w:p w14:paraId="1129517F" w14:textId="6423DB98" w:rsidR="00EB53A6" w:rsidRDefault="00EB53A6" w:rsidP="0002281F">
            <w:pPr>
              <w:pStyle w:val="ListBullet"/>
            </w:pPr>
            <w:r>
              <w:t>Sound Knowledge of QuickBooks</w:t>
            </w:r>
          </w:p>
          <w:p w14:paraId="0EE3348F" w14:textId="38B19EE4" w:rsidR="00970C7D" w:rsidRDefault="00EB53A6" w:rsidP="0002281F">
            <w:pPr>
              <w:pStyle w:val="ListBullet"/>
            </w:pPr>
            <w:r>
              <w:t>Background Knowledge in Tableau</w:t>
            </w:r>
          </w:p>
          <w:p w14:paraId="1A94167E" w14:textId="77777777" w:rsidR="00970C7D" w:rsidRDefault="00EB53A6" w:rsidP="0002281F">
            <w:pPr>
              <w:pStyle w:val="ListBullet"/>
            </w:pPr>
            <w:r>
              <w:t>Hands-On Client Relationship Management Skills</w:t>
            </w:r>
          </w:p>
          <w:p w14:paraId="33ECD9BD" w14:textId="77777777" w:rsidR="00F579F2" w:rsidRPr="00F579F2" w:rsidRDefault="00F579F2" w:rsidP="00F579F2">
            <w:pPr>
              <w:pStyle w:val="ListBullet"/>
            </w:pPr>
            <w:r w:rsidRPr="00F579F2">
              <w:t>Analytical and data-driven capabilities</w:t>
            </w:r>
          </w:p>
          <w:p w14:paraId="08141016" w14:textId="2ED77444" w:rsidR="00F579F2" w:rsidRPr="00843164" w:rsidRDefault="00F579F2" w:rsidP="00F579F2">
            <w:pPr>
              <w:pStyle w:val="ListBullet"/>
              <w:numPr>
                <w:ilvl w:val="0"/>
                <w:numId w:val="0"/>
              </w:numPr>
              <w:ind w:left="101"/>
            </w:pPr>
          </w:p>
        </w:tc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5DF7DE2" w14:textId="4A475D69" w:rsidR="00F579F2" w:rsidRDefault="00F579F2" w:rsidP="0002281F">
            <w:pPr>
              <w:pStyle w:val="ListBullet"/>
            </w:pPr>
            <w:r>
              <w:t>Accounting Book keeping</w:t>
            </w:r>
          </w:p>
          <w:p w14:paraId="0BBDB7A5" w14:textId="0637630C" w:rsidR="007559B1" w:rsidRDefault="00EB53A6" w:rsidP="0002281F">
            <w:pPr>
              <w:pStyle w:val="ListBullet"/>
            </w:pPr>
            <w:r>
              <w:t>Top-Notch Administrative Skills</w:t>
            </w:r>
          </w:p>
          <w:p w14:paraId="50AA92B9" w14:textId="77777777" w:rsidR="00970C7D" w:rsidRDefault="00EB53A6" w:rsidP="0002281F">
            <w:pPr>
              <w:pStyle w:val="ListBullet"/>
            </w:pPr>
            <w:r>
              <w:t>Creative &amp; Strategic Thinking</w:t>
            </w:r>
          </w:p>
          <w:p w14:paraId="59847080" w14:textId="77777777" w:rsidR="001D25EA" w:rsidRDefault="001D25EA" w:rsidP="0002281F">
            <w:pPr>
              <w:pStyle w:val="ListBullet"/>
            </w:pPr>
            <w:r>
              <w:t>Dedication and willingness to learn new skills in a short time</w:t>
            </w:r>
          </w:p>
          <w:p w14:paraId="5826F310" w14:textId="28CFBD7D" w:rsidR="001D25EA" w:rsidRDefault="001D25EA" w:rsidP="0002281F">
            <w:pPr>
              <w:pStyle w:val="ListBullet"/>
            </w:pPr>
            <w:r>
              <w:t>Good interpersonal skills &amp; Dependable Manpower Planning</w:t>
            </w:r>
          </w:p>
        </w:tc>
      </w:tr>
    </w:tbl>
    <w:p w14:paraId="79B792CF" w14:textId="77777777" w:rsidR="007559B1" w:rsidRPr="0096554D" w:rsidRDefault="001A24DD" w:rsidP="0096554D">
      <w:pPr>
        <w:pStyle w:val="Heading1"/>
      </w:pPr>
      <w:sdt>
        <w:sdtPr>
          <w:id w:val="-1296834604"/>
          <w:placeholder>
            <w:docPart w:val="32A5585EC6174D819D8DEAE6C370B4E0"/>
          </w:placeholder>
          <w:temporary/>
          <w:showingPlcHdr/>
          <w15:appearance w15:val="hidden"/>
        </w:sdtPr>
        <w:sdtEndPr/>
        <w:sdtContent>
          <w:r w:rsidR="0002281F">
            <w:t>activities and interests</w:t>
          </w:r>
        </w:sdtContent>
      </w:sdt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7559B1" w:rsidRPr="00843164" w14:paraId="076DA37C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288067D" w14:textId="589FB3CA" w:rsidR="007559B1" w:rsidRPr="00843164" w:rsidRDefault="00F72396" w:rsidP="0096554D">
            <w:r>
              <w:t>Research Writing, Playing Conservative Board Games, Swimming, Cooking</w:t>
            </w:r>
          </w:p>
        </w:tc>
      </w:tr>
    </w:tbl>
    <w:p w14:paraId="2DCE9434" w14:textId="1CCE5364" w:rsidR="00E46B6F" w:rsidRPr="0096554D" w:rsidRDefault="00E46B6F" w:rsidP="00E46B6F">
      <w:pPr>
        <w:pStyle w:val="Heading1"/>
      </w:pPr>
      <w:r>
        <w:lastRenderedPageBreak/>
        <w:t>REFERENCES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E46B6F" w:rsidRPr="00843164" w14:paraId="6803A4C7" w14:textId="77777777" w:rsidTr="00377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383B071" w14:textId="5BC97737" w:rsidR="00E46B6F" w:rsidRDefault="00E46B6F" w:rsidP="00E46B6F">
            <w:pPr>
              <w:pStyle w:val="ListParagraph"/>
              <w:numPr>
                <w:ilvl w:val="0"/>
                <w:numId w:val="31"/>
              </w:numPr>
            </w:pPr>
            <w:r>
              <w:t xml:space="preserve">Damilola </w:t>
            </w:r>
            <w:proofErr w:type="spellStart"/>
            <w:r>
              <w:t>Ilori</w:t>
            </w:r>
            <w:proofErr w:type="spellEnd"/>
            <w:r>
              <w:t xml:space="preserve"> </w:t>
            </w:r>
          </w:p>
          <w:p w14:paraId="5467876C" w14:textId="22C32589" w:rsidR="00E46B6F" w:rsidRDefault="00E46B6F" w:rsidP="00E46B6F">
            <w:pPr>
              <w:pStyle w:val="ListParagraph"/>
            </w:pPr>
            <w:r>
              <w:t>Senior Partner Delivery Geeks</w:t>
            </w:r>
          </w:p>
          <w:p w14:paraId="5565E126" w14:textId="79560D6D" w:rsidR="00E46B6F" w:rsidRDefault="00E46B6F" w:rsidP="00E46B6F">
            <w:pPr>
              <w:pStyle w:val="ListParagraph"/>
            </w:pPr>
            <w:r>
              <w:t>09023033488</w:t>
            </w:r>
          </w:p>
          <w:p w14:paraId="754DF9D1" w14:textId="77777777" w:rsidR="009974BB" w:rsidRDefault="009974BB" w:rsidP="00E46B6F">
            <w:pPr>
              <w:pStyle w:val="ListParagraph"/>
            </w:pPr>
          </w:p>
          <w:p w14:paraId="57BAEFCA" w14:textId="2E2BE0C4" w:rsidR="00E46B6F" w:rsidRDefault="00E46B6F" w:rsidP="00E46B6F">
            <w:pPr>
              <w:pStyle w:val="ListParagraph"/>
              <w:numPr>
                <w:ilvl w:val="0"/>
                <w:numId w:val="31"/>
              </w:numPr>
            </w:pPr>
            <w:r>
              <w:t xml:space="preserve">James </w:t>
            </w:r>
            <w:proofErr w:type="spellStart"/>
            <w:r>
              <w:t>Ibiale</w:t>
            </w:r>
            <w:proofErr w:type="spellEnd"/>
          </w:p>
          <w:p w14:paraId="645A91FF" w14:textId="32D4BAB5" w:rsidR="00E46B6F" w:rsidRDefault="00E46B6F" w:rsidP="00E46B6F">
            <w:pPr>
              <w:pStyle w:val="ListParagraph"/>
            </w:pPr>
            <w:r>
              <w:t xml:space="preserve">Facility Manager </w:t>
            </w:r>
            <w:proofErr w:type="spellStart"/>
            <w:r>
              <w:t>Tracatech</w:t>
            </w:r>
            <w:proofErr w:type="spellEnd"/>
            <w:r>
              <w:t xml:space="preserve"> IT Solutions</w:t>
            </w:r>
          </w:p>
          <w:p w14:paraId="260B78F0" w14:textId="4B75C46E" w:rsidR="00E46B6F" w:rsidRDefault="00E46B6F" w:rsidP="00E46B6F">
            <w:pPr>
              <w:pStyle w:val="ListParagraph"/>
            </w:pPr>
            <w:r>
              <w:t>08179554963</w:t>
            </w:r>
          </w:p>
          <w:p w14:paraId="7FFD9363" w14:textId="77777777" w:rsidR="009974BB" w:rsidRDefault="009974BB" w:rsidP="00E46B6F">
            <w:pPr>
              <w:pStyle w:val="ListParagraph"/>
            </w:pPr>
          </w:p>
          <w:p w14:paraId="0248D6AC" w14:textId="04285D13" w:rsidR="00E46B6F" w:rsidRDefault="00E46B6F" w:rsidP="00E46B6F">
            <w:pPr>
              <w:pStyle w:val="ListParagraph"/>
              <w:numPr>
                <w:ilvl w:val="0"/>
                <w:numId w:val="31"/>
              </w:numPr>
            </w:pPr>
            <w:r>
              <w:t xml:space="preserve">Alphonsus </w:t>
            </w:r>
            <w:proofErr w:type="spellStart"/>
            <w:r>
              <w:t>Ayim-Odu</w:t>
            </w:r>
            <w:proofErr w:type="spellEnd"/>
          </w:p>
          <w:p w14:paraId="1B874293" w14:textId="3F9196C8" w:rsidR="00E46B6F" w:rsidRDefault="00E46B6F" w:rsidP="00E46B6F">
            <w:pPr>
              <w:pStyle w:val="ListParagraph"/>
            </w:pPr>
            <w:r>
              <w:t>Dire</w:t>
            </w:r>
            <w:r w:rsidR="009974BB">
              <w:t>ctor Hi-Top Hotel</w:t>
            </w:r>
          </w:p>
          <w:p w14:paraId="4F5239DE" w14:textId="3D4ACAE2" w:rsidR="009974BB" w:rsidRDefault="009974BB" w:rsidP="00E46B6F">
            <w:pPr>
              <w:pStyle w:val="ListParagraph"/>
            </w:pPr>
            <w:r>
              <w:t>08033157120</w:t>
            </w:r>
          </w:p>
          <w:p w14:paraId="691865BB" w14:textId="412F79F1" w:rsidR="00E46B6F" w:rsidRPr="00843164" w:rsidRDefault="00E46B6F" w:rsidP="00E46B6F">
            <w:pPr>
              <w:pStyle w:val="ListParagraph"/>
            </w:pPr>
          </w:p>
        </w:tc>
      </w:tr>
    </w:tbl>
    <w:p w14:paraId="142576C2" w14:textId="77777777" w:rsidR="00E664C1" w:rsidRPr="009655EC" w:rsidRDefault="00E664C1" w:rsidP="00E664C1"/>
    <w:sectPr w:rsidR="00E664C1" w:rsidRPr="009655EC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AFCB2" w14:textId="77777777" w:rsidR="001A24DD" w:rsidRDefault="001A24DD">
      <w:pPr>
        <w:spacing w:after="0"/>
      </w:pPr>
      <w:r>
        <w:separator/>
      </w:r>
    </w:p>
    <w:p w14:paraId="770D06E3" w14:textId="77777777" w:rsidR="001A24DD" w:rsidRDefault="001A24DD"/>
  </w:endnote>
  <w:endnote w:type="continuationSeparator" w:id="0">
    <w:p w14:paraId="045E342F" w14:textId="77777777" w:rsidR="001A24DD" w:rsidRDefault="001A24DD">
      <w:pPr>
        <w:spacing w:after="0"/>
      </w:pPr>
      <w:r>
        <w:continuationSeparator/>
      </w:r>
    </w:p>
    <w:p w14:paraId="2D04B090" w14:textId="77777777" w:rsidR="001A24DD" w:rsidRDefault="001A24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8EE0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A8B6C" w14:textId="77777777" w:rsidR="001A24DD" w:rsidRDefault="001A24DD">
      <w:pPr>
        <w:spacing w:after="0"/>
      </w:pPr>
      <w:r>
        <w:separator/>
      </w:r>
    </w:p>
    <w:p w14:paraId="44738A65" w14:textId="77777777" w:rsidR="001A24DD" w:rsidRDefault="001A24DD"/>
  </w:footnote>
  <w:footnote w:type="continuationSeparator" w:id="0">
    <w:p w14:paraId="1FB43D68" w14:textId="77777777" w:rsidR="001A24DD" w:rsidRDefault="001A24DD">
      <w:pPr>
        <w:spacing w:after="0"/>
      </w:pPr>
      <w:r>
        <w:continuationSeparator/>
      </w:r>
    </w:p>
    <w:p w14:paraId="60A47241" w14:textId="77777777" w:rsidR="001A24DD" w:rsidRDefault="001A24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3C7B50"/>
    <w:multiLevelType w:val="hybridMultilevel"/>
    <w:tmpl w:val="1F6AABE6"/>
    <w:lvl w:ilvl="0" w:tplc="4A3C5EAA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A5478D"/>
    <w:multiLevelType w:val="hybridMultilevel"/>
    <w:tmpl w:val="59300BC8"/>
    <w:lvl w:ilvl="0" w:tplc="4A3C5EAA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F03056"/>
    <w:multiLevelType w:val="hybridMultilevel"/>
    <w:tmpl w:val="1A2212B0"/>
    <w:lvl w:ilvl="0" w:tplc="4A3C5EAA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F35819"/>
    <w:multiLevelType w:val="hybridMultilevel"/>
    <w:tmpl w:val="1562CF34"/>
    <w:lvl w:ilvl="0" w:tplc="4A3C5EAA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16727F0"/>
    <w:multiLevelType w:val="hybridMultilevel"/>
    <w:tmpl w:val="7EBED4CA"/>
    <w:lvl w:ilvl="0" w:tplc="4A3C5EAA">
      <w:start w:val="1"/>
      <w:numFmt w:val="bullet"/>
      <w:lvlText w:val="·"/>
      <w:lvlJc w:val="left"/>
      <w:pPr>
        <w:ind w:left="45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2ED85908"/>
    <w:multiLevelType w:val="multilevel"/>
    <w:tmpl w:val="9CD0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778B5"/>
    <w:multiLevelType w:val="multilevel"/>
    <w:tmpl w:val="2D0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A0B6C"/>
    <w:multiLevelType w:val="multilevel"/>
    <w:tmpl w:val="BF94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5C91657D"/>
    <w:multiLevelType w:val="multilevel"/>
    <w:tmpl w:val="83D6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D6DE1"/>
    <w:multiLevelType w:val="hybridMultilevel"/>
    <w:tmpl w:val="4F46A3B0"/>
    <w:lvl w:ilvl="0" w:tplc="4A3C5EAA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32148"/>
    <w:multiLevelType w:val="hybridMultilevel"/>
    <w:tmpl w:val="12F6E7BE"/>
    <w:lvl w:ilvl="0" w:tplc="4A3C5EAA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741E2"/>
    <w:multiLevelType w:val="multilevel"/>
    <w:tmpl w:val="9EDC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62235A"/>
    <w:multiLevelType w:val="multilevel"/>
    <w:tmpl w:val="FB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281"/>
        </w:tabs>
        <w:ind w:left="28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739317FB"/>
    <w:multiLevelType w:val="hybridMultilevel"/>
    <w:tmpl w:val="5C0A8798"/>
    <w:lvl w:ilvl="0" w:tplc="4A3C5EAA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4"/>
  </w:num>
  <w:num w:numId="17">
    <w:abstractNumId w:val="23"/>
  </w:num>
  <w:num w:numId="18">
    <w:abstractNumId w:val="13"/>
  </w:num>
  <w:num w:numId="19">
    <w:abstractNumId w:val="16"/>
  </w:num>
  <w:num w:numId="20">
    <w:abstractNumId w:val="17"/>
  </w:num>
  <w:num w:numId="21">
    <w:abstractNumId w:val="20"/>
  </w:num>
  <w:num w:numId="22">
    <w:abstractNumId w:val="24"/>
  </w:num>
  <w:num w:numId="23">
    <w:abstractNumId w:val="18"/>
  </w:num>
  <w:num w:numId="24">
    <w:abstractNumId w:val="25"/>
  </w:num>
  <w:num w:numId="25">
    <w:abstractNumId w:val="10"/>
  </w:num>
  <w:num w:numId="26">
    <w:abstractNumId w:val="12"/>
  </w:num>
  <w:num w:numId="27">
    <w:abstractNumId w:val="11"/>
  </w:num>
  <w:num w:numId="28">
    <w:abstractNumId w:val="21"/>
  </w:num>
  <w:num w:numId="29">
    <w:abstractNumId w:val="27"/>
  </w:num>
  <w:num w:numId="30">
    <w:abstractNumId w:val="2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96"/>
    <w:rsid w:val="0002281F"/>
    <w:rsid w:val="00070162"/>
    <w:rsid w:val="000A4C37"/>
    <w:rsid w:val="000B09C0"/>
    <w:rsid w:val="000C0CA7"/>
    <w:rsid w:val="000F2762"/>
    <w:rsid w:val="001118D6"/>
    <w:rsid w:val="00126049"/>
    <w:rsid w:val="0014523F"/>
    <w:rsid w:val="0017495C"/>
    <w:rsid w:val="001862CD"/>
    <w:rsid w:val="001A24DD"/>
    <w:rsid w:val="001D25EA"/>
    <w:rsid w:val="00222CF0"/>
    <w:rsid w:val="00252B43"/>
    <w:rsid w:val="00254924"/>
    <w:rsid w:val="002563E8"/>
    <w:rsid w:val="00260D3F"/>
    <w:rsid w:val="00263807"/>
    <w:rsid w:val="0028574B"/>
    <w:rsid w:val="00305EA3"/>
    <w:rsid w:val="00420E60"/>
    <w:rsid w:val="004827F9"/>
    <w:rsid w:val="00526C73"/>
    <w:rsid w:val="005959C1"/>
    <w:rsid w:val="00650306"/>
    <w:rsid w:val="00693B17"/>
    <w:rsid w:val="007559B1"/>
    <w:rsid w:val="00762CE4"/>
    <w:rsid w:val="00792413"/>
    <w:rsid w:val="00797C46"/>
    <w:rsid w:val="00797FDF"/>
    <w:rsid w:val="00811A35"/>
    <w:rsid w:val="00843164"/>
    <w:rsid w:val="00854E7D"/>
    <w:rsid w:val="008551F7"/>
    <w:rsid w:val="008A74DF"/>
    <w:rsid w:val="008B5DC0"/>
    <w:rsid w:val="008C10B3"/>
    <w:rsid w:val="009304CF"/>
    <w:rsid w:val="00931654"/>
    <w:rsid w:val="00956BE3"/>
    <w:rsid w:val="0096554D"/>
    <w:rsid w:val="009655EC"/>
    <w:rsid w:val="00970C7D"/>
    <w:rsid w:val="00975044"/>
    <w:rsid w:val="009974BB"/>
    <w:rsid w:val="00A46D27"/>
    <w:rsid w:val="00A82DCC"/>
    <w:rsid w:val="00AA7A12"/>
    <w:rsid w:val="00AB1468"/>
    <w:rsid w:val="00B3399A"/>
    <w:rsid w:val="00BA1050"/>
    <w:rsid w:val="00BA7E55"/>
    <w:rsid w:val="00BF77BD"/>
    <w:rsid w:val="00C02E26"/>
    <w:rsid w:val="00C067C5"/>
    <w:rsid w:val="00CB6772"/>
    <w:rsid w:val="00CC05D9"/>
    <w:rsid w:val="00CD7582"/>
    <w:rsid w:val="00D0020C"/>
    <w:rsid w:val="00D06E8C"/>
    <w:rsid w:val="00D568D3"/>
    <w:rsid w:val="00D65641"/>
    <w:rsid w:val="00D81F4E"/>
    <w:rsid w:val="00DB76FB"/>
    <w:rsid w:val="00E42361"/>
    <w:rsid w:val="00E46B6F"/>
    <w:rsid w:val="00E664C1"/>
    <w:rsid w:val="00E76367"/>
    <w:rsid w:val="00EB53A6"/>
    <w:rsid w:val="00EE70D2"/>
    <w:rsid w:val="00F005A0"/>
    <w:rsid w:val="00F25533"/>
    <w:rsid w:val="00F52378"/>
    <w:rsid w:val="00F579F2"/>
    <w:rsid w:val="00F6077F"/>
    <w:rsid w:val="00F63B5F"/>
    <w:rsid w:val="00F72396"/>
    <w:rsid w:val="00F8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2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specialist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36D9300D294C6B896CDC882DFA6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60A6A-7B3F-4C5A-B327-8CF4A595B63D}"/>
      </w:docPartPr>
      <w:docPartBody>
        <w:p w:rsidR="00000000" w:rsidRDefault="00F6301C">
          <w:pPr>
            <w:pStyle w:val="3F36D9300D294C6B896CDC882DFA6844"/>
          </w:pPr>
          <w:r>
            <w:t>profile</w:t>
          </w:r>
        </w:p>
      </w:docPartBody>
    </w:docPart>
    <w:docPart>
      <w:docPartPr>
        <w:name w:val="578E558D492648A9BC0853E47308F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01ED7-A665-4B0C-AFCE-4A6B365AD3A4}"/>
      </w:docPartPr>
      <w:docPartBody>
        <w:p w:rsidR="00000000" w:rsidRDefault="00F6301C">
          <w:pPr>
            <w:pStyle w:val="578E558D492648A9BC0853E47308FB1A"/>
          </w:pPr>
          <w:r w:rsidRPr="0096554D">
            <w:t>Experience</w:t>
          </w:r>
        </w:p>
      </w:docPartBody>
    </w:docPart>
    <w:docPart>
      <w:docPartPr>
        <w:name w:val="3A7A85E2C07B46B59D2A017205271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9F816-54F6-41CD-B4D6-7ABE9677512C}"/>
      </w:docPartPr>
      <w:docPartBody>
        <w:p w:rsidR="00000000" w:rsidRDefault="00F6301C">
          <w:pPr>
            <w:pStyle w:val="3A7A85E2C07B46B59D2A017205271C5E"/>
          </w:pPr>
          <w:r>
            <w:t>key skills and characteristics</w:t>
          </w:r>
        </w:p>
      </w:docPartBody>
    </w:docPart>
    <w:docPart>
      <w:docPartPr>
        <w:name w:val="32A5585EC6174D819D8DEAE6C370B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FEB87-66F7-4EB4-89B5-1C87672EE5E8}"/>
      </w:docPartPr>
      <w:docPartBody>
        <w:p w:rsidR="00000000" w:rsidRDefault="00F6301C">
          <w:pPr>
            <w:pStyle w:val="32A5585EC6174D819D8DEAE6C370B4E0"/>
          </w:pPr>
          <w:r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41"/>
    <w:rsid w:val="008D2941"/>
    <w:rsid w:val="00F6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F6E9D6F1AA4F00A098720D9438B587">
    <w:name w:val="F4F6E9D6F1AA4F00A098720D9438B587"/>
  </w:style>
  <w:style w:type="paragraph" w:customStyle="1" w:styleId="601A2038AA794FF782899151F6592A66">
    <w:name w:val="601A2038AA794FF782899151F6592A66"/>
  </w:style>
  <w:style w:type="paragraph" w:customStyle="1" w:styleId="8EC8BC0718814886837DF530F44FFF19">
    <w:name w:val="8EC8BC0718814886837DF530F44FFF19"/>
  </w:style>
  <w:style w:type="paragraph" w:customStyle="1" w:styleId="5230DF51840441AB99BB9FA34F1EA7DF">
    <w:name w:val="5230DF51840441AB99BB9FA34F1EA7DF"/>
  </w:style>
  <w:style w:type="paragraph" w:customStyle="1" w:styleId="98E86E1C862742018D58570917F7342E">
    <w:name w:val="98E86E1C862742018D58570917F7342E"/>
  </w:style>
  <w:style w:type="paragraph" w:customStyle="1" w:styleId="3F36D9300D294C6B896CDC882DFA6844">
    <w:name w:val="3F36D9300D294C6B896CDC882DFA6844"/>
  </w:style>
  <w:style w:type="paragraph" w:customStyle="1" w:styleId="2F93AD29CEBF4C6E96EED0B3A92B5904">
    <w:name w:val="2F93AD29CEBF4C6E96EED0B3A92B5904"/>
  </w:style>
  <w:style w:type="paragraph" w:customStyle="1" w:styleId="578E558D492648A9BC0853E47308FB1A">
    <w:name w:val="578E558D492648A9BC0853E47308FB1A"/>
  </w:style>
  <w:style w:type="paragraph" w:customStyle="1" w:styleId="62A72D2733A240DC98FD6270F2578A1B">
    <w:name w:val="62A72D2733A240DC98FD6270F2578A1B"/>
  </w:style>
  <w:style w:type="paragraph" w:customStyle="1" w:styleId="E6D8BF0ADBBA4A2D8DCBA1B42BC28294">
    <w:name w:val="E6D8BF0ADBBA4A2D8DCBA1B42BC28294"/>
  </w:style>
  <w:style w:type="character" w:styleId="Emphasis">
    <w:name w:val="Emphasis"/>
    <w:basedOn w:val="DefaultParagraphFont"/>
    <w:uiPriority w:val="7"/>
    <w:unhideWhenUsed/>
    <w:qFormat/>
    <w:rPr>
      <w:i/>
      <w:iCs/>
      <w:color w:val="595959" w:themeColor="text1" w:themeTint="A6"/>
    </w:rPr>
  </w:style>
  <w:style w:type="paragraph" w:customStyle="1" w:styleId="8AD005F8016943C9B313A033925F8B2B">
    <w:name w:val="8AD005F8016943C9B313A033925F8B2B"/>
  </w:style>
  <w:style w:type="paragraph" w:customStyle="1" w:styleId="12D5CA0BE913411680330511AB2F1428">
    <w:name w:val="12D5CA0BE913411680330511AB2F1428"/>
  </w:style>
  <w:style w:type="paragraph" w:customStyle="1" w:styleId="DEC74A12489549718593B2CA1F1C55F8">
    <w:name w:val="DEC74A12489549718593B2CA1F1C55F8"/>
  </w:style>
  <w:style w:type="paragraph" w:customStyle="1" w:styleId="3CBC350E77314182A20DF64830486907">
    <w:name w:val="3CBC350E77314182A20DF64830486907"/>
  </w:style>
  <w:style w:type="paragraph" w:customStyle="1" w:styleId="E9C5143171DB41F088F5CCEC60A16910">
    <w:name w:val="E9C5143171DB41F088F5CCEC60A16910"/>
  </w:style>
  <w:style w:type="paragraph" w:customStyle="1" w:styleId="93FE289C38B84BAD93E194FBBEFB33D2">
    <w:name w:val="93FE289C38B84BAD93E194FBBEFB33D2"/>
  </w:style>
  <w:style w:type="paragraph" w:customStyle="1" w:styleId="7AC739E1922545DFB351269EC188899E">
    <w:name w:val="7AC739E1922545DFB351269EC188899E"/>
  </w:style>
  <w:style w:type="paragraph" w:customStyle="1" w:styleId="E70D99429D0148E9B76A99E860BF5D07">
    <w:name w:val="E70D99429D0148E9B76A99E860BF5D07"/>
  </w:style>
  <w:style w:type="paragraph" w:customStyle="1" w:styleId="BE867A72CCD74C679982EC7F99F25605">
    <w:name w:val="BE867A72CCD74C679982EC7F99F25605"/>
  </w:style>
  <w:style w:type="paragraph" w:customStyle="1" w:styleId="A0A0267004A149198D954BCA8C18F3DF">
    <w:name w:val="A0A0267004A149198D954BCA8C18F3DF"/>
  </w:style>
  <w:style w:type="paragraph" w:customStyle="1" w:styleId="92EA4CED6DDF47938CF60B722FCAF394">
    <w:name w:val="92EA4CED6DDF47938CF60B722FCAF394"/>
  </w:style>
  <w:style w:type="paragraph" w:customStyle="1" w:styleId="DEBBA29D286B42A1991ED64B10D0301C">
    <w:name w:val="DEBBA29D286B42A1991ED64B10D0301C"/>
  </w:style>
  <w:style w:type="paragraph" w:customStyle="1" w:styleId="3F3FEBF0942745F1ABCE5D30D3779750">
    <w:name w:val="3F3FEBF0942745F1ABCE5D30D3779750"/>
  </w:style>
  <w:style w:type="paragraph" w:customStyle="1" w:styleId="47737482B50444B8AB118194728DEF75">
    <w:name w:val="47737482B50444B8AB118194728DEF75"/>
  </w:style>
  <w:style w:type="paragraph" w:customStyle="1" w:styleId="3A7A85E2C07B46B59D2A017205271C5E">
    <w:name w:val="3A7A85E2C07B46B59D2A017205271C5E"/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75C4F56B8B4246C99D96F607E1064540">
    <w:name w:val="75C4F56B8B4246C99D96F607E1064540"/>
  </w:style>
  <w:style w:type="paragraph" w:customStyle="1" w:styleId="D39D380686474BF4A83D260AA292EDEB">
    <w:name w:val="D39D380686474BF4A83D260AA292EDEB"/>
  </w:style>
  <w:style w:type="paragraph" w:customStyle="1" w:styleId="32A5585EC6174D819D8DEAE6C370B4E0">
    <w:name w:val="32A5585EC6174D819D8DEAE6C370B4E0"/>
  </w:style>
  <w:style w:type="paragraph" w:customStyle="1" w:styleId="81E47948410E4A08A567C55EF8F0A12F">
    <w:name w:val="81E47948410E4A08A567C55EF8F0A12F"/>
  </w:style>
  <w:style w:type="paragraph" w:customStyle="1" w:styleId="A7EDE38E7F7A44B9B1CB1B20D3B67552">
    <w:name w:val="A7EDE38E7F7A44B9B1CB1B20D3B67552"/>
    <w:rsid w:val="008D2941"/>
  </w:style>
  <w:style w:type="paragraph" w:customStyle="1" w:styleId="0DFDE54F2D5A48EFBDD055C81C247413">
    <w:name w:val="0DFDE54F2D5A48EFBDD055C81C247413"/>
    <w:rsid w:val="008D2941"/>
  </w:style>
  <w:style w:type="paragraph" w:customStyle="1" w:styleId="98B6A06EFA4342F9B484978537EFA2E4">
    <w:name w:val="98B6A06EFA4342F9B484978537EFA2E4"/>
    <w:rsid w:val="008D2941"/>
  </w:style>
  <w:style w:type="paragraph" w:customStyle="1" w:styleId="6AD1550A54B14BE0952EB063AA7737CC">
    <w:name w:val="6AD1550A54B14BE0952EB063AA7737CC"/>
    <w:rsid w:val="008D29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13C399-C513-49F8-88BE-3543930D3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2021-11-16T15:17:00Z</dcterms:created>
  <dcterms:modified xsi:type="dcterms:W3CDTF">2021-11-17T12:23:00Z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